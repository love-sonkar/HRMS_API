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699"/>
        <w:tblW w:w="5848" w:type="pct"/>
        <w:tblLayout w:type="fixed"/>
        <w:tblLook w:val="0600" w:firstRow="0" w:lastRow="0" w:firstColumn="0" w:lastColumn="0" w:noHBand="1" w:noVBand="1"/>
      </w:tblPr>
      <w:tblGrid>
        <w:gridCol w:w="4680"/>
        <w:gridCol w:w="7110"/>
      </w:tblGrid>
      <w:tr w:rsidR="005A176E" w:rsidRPr="00641D6E" w14:paraId="59C30C73" w14:textId="77777777" w:rsidTr="00362F1B">
        <w:trPr>
          <w:trHeight w:val="20"/>
        </w:trPr>
        <w:tc>
          <w:tcPr>
            <w:tcW w:w="4680" w:type="dxa"/>
            <w:tcBorders>
              <w:bottom w:val="single" w:sz="18" w:space="0" w:color="864A04" w:themeColor="accent1" w:themeShade="80"/>
            </w:tcBorders>
          </w:tcPr>
          <w:p w14:paraId="0FD041A0" w14:textId="77777777" w:rsidR="005A176E" w:rsidRPr="00641D6E" w:rsidRDefault="005A176E" w:rsidP="00362F1B">
            <w:pPr>
              <w:spacing w:after="0" w:line="24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7110" w:type="dxa"/>
            <w:vMerge w:val="restart"/>
            <w:tcMar>
              <w:left w:w="187" w:type="dxa"/>
              <w:right w:w="115" w:type="dxa"/>
            </w:tcMar>
          </w:tcPr>
          <w:p w14:paraId="654985E4" w14:textId="77777777" w:rsidR="0040675A" w:rsidRDefault="0040675A" w:rsidP="0040675A">
            <w:pPr>
              <w:pStyle w:val="Heading3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Project</w:t>
            </w:r>
          </w:p>
          <w:p w14:paraId="50A275E3" w14:textId="77777777" w:rsidR="0040675A" w:rsidRDefault="0040675A" w:rsidP="0040675A">
            <w:pPr>
              <w:pStyle w:val="Heading4"/>
              <w:numPr>
                <w:ilvl w:val="0"/>
                <w:numId w:val="13"/>
              </w:numPr>
              <w:spacing w:before="0"/>
              <w:ind w:left="265" w:hanging="270"/>
              <w:jc w:val="left"/>
              <w:rPr>
                <w:sz w:val="24"/>
              </w:rPr>
            </w:pPr>
            <w:r>
              <w:rPr>
                <w:sz w:val="24"/>
              </w:rPr>
              <w:t>Hotel Booking</w:t>
            </w:r>
          </w:p>
          <w:p w14:paraId="03915B30" w14:textId="77777777" w:rsidR="0040675A" w:rsidRDefault="0040675A" w:rsidP="0040675A">
            <w:pPr>
              <w:pStyle w:val="ListParagraph"/>
              <w:numPr>
                <w:ilvl w:val="0"/>
                <w:numId w:val="14"/>
              </w:numPr>
              <w:spacing w:after="0" w:line="256" w:lineRule="auto"/>
              <w:ind w:left="457" w:hanging="180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 xml:space="preserve">Developed scalable application using </w:t>
            </w:r>
            <w:r>
              <w:rPr>
                <w:b/>
                <w:bCs/>
                <w:sz w:val="22"/>
                <w:szCs w:val="22"/>
                <w:lang w:eastAsia="ja-JP"/>
              </w:rPr>
              <w:t>Core Java.</w:t>
            </w:r>
          </w:p>
          <w:p w14:paraId="7A63EC1E" w14:textId="77777777" w:rsidR="0040675A" w:rsidRDefault="0040675A" w:rsidP="0040675A">
            <w:pPr>
              <w:pStyle w:val="ListParagraph"/>
              <w:numPr>
                <w:ilvl w:val="0"/>
                <w:numId w:val="14"/>
              </w:numPr>
              <w:spacing w:after="0" w:line="256" w:lineRule="auto"/>
              <w:ind w:left="457" w:hanging="180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 xml:space="preserve">Implemented </w:t>
            </w:r>
            <w:r>
              <w:rPr>
                <w:b/>
                <w:bCs/>
                <w:sz w:val="22"/>
                <w:szCs w:val="22"/>
                <w:lang w:eastAsia="ja-JP"/>
              </w:rPr>
              <w:t>JSP &amp; JSTL</w:t>
            </w:r>
            <w:r>
              <w:rPr>
                <w:sz w:val="22"/>
                <w:szCs w:val="22"/>
                <w:lang w:eastAsia="ja-JP"/>
              </w:rPr>
              <w:t xml:space="preserve"> to reduced development time. </w:t>
            </w:r>
          </w:p>
          <w:p w14:paraId="66663721" w14:textId="77777777" w:rsidR="0040675A" w:rsidRDefault="0040675A" w:rsidP="0040675A">
            <w:pPr>
              <w:pStyle w:val="ListParagraph"/>
              <w:numPr>
                <w:ilvl w:val="0"/>
                <w:numId w:val="14"/>
              </w:numPr>
              <w:spacing w:after="0" w:line="256" w:lineRule="auto"/>
              <w:ind w:left="457" w:hanging="180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 xml:space="preserve">Used </w:t>
            </w:r>
            <w:r>
              <w:rPr>
                <w:b/>
                <w:bCs/>
                <w:sz w:val="22"/>
                <w:szCs w:val="22"/>
                <w:lang w:eastAsia="ja-JP"/>
              </w:rPr>
              <w:t>MySQL</w:t>
            </w:r>
            <w:r>
              <w:rPr>
                <w:sz w:val="22"/>
                <w:szCs w:val="22"/>
                <w:lang w:eastAsia="ja-JP"/>
              </w:rPr>
              <w:t xml:space="preserve"> in database and improved application performance.</w:t>
            </w:r>
          </w:p>
          <w:p w14:paraId="6293BA49" w14:textId="77777777" w:rsidR="002B3B8B" w:rsidRPr="002B3B8B" w:rsidRDefault="002B3B8B" w:rsidP="002B3B8B">
            <w:pPr>
              <w:pStyle w:val="ListParagraph"/>
              <w:spacing w:after="0" w:line="256" w:lineRule="auto"/>
              <w:ind w:left="457"/>
              <w:rPr>
                <w:sz w:val="10"/>
                <w:szCs w:val="10"/>
                <w:lang w:eastAsia="ja-JP"/>
              </w:rPr>
            </w:pPr>
          </w:p>
          <w:p w14:paraId="7A5DCD1E" w14:textId="77777777" w:rsidR="0040675A" w:rsidRDefault="0040675A" w:rsidP="0040675A">
            <w:pPr>
              <w:pStyle w:val="Heading4"/>
              <w:numPr>
                <w:ilvl w:val="0"/>
                <w:numId w:val="13"/>
              </w:numPr>
              <w:spacing w:before="0"/>
              <w:ind w:left="265" w:hanging="270"/>
              <w:jc w:val="left"/>
              <w:rPr>
                <w:sz w:val="24"/>
              </w:rPr>
            </w:pPr>
            <w:r>
              <w:rPr>
                <w:sz w:val="24"/>
              </w:rPr>
              <w:t>Connect four GAME</w:t>
            </w:r>
          </w:p>
          <w:p w14:paraId="7B92F9D2" w14:textId="77777777" w:rsidR="0040675A" w:rsidRDefault="0040675A" w:rsidP="0040675A">
            <w:pPr>
              <w:pStyle w:val="ListParagraph"/>
              <w:numPr>
                <w:ilvl w:val="0"/>
                <w:numId w:val="14"/>
              </w:numPr>
              <w:spacing w:after="0" w:line="256" w:lineRule="auto"/>
              <w:ind w:left="457" w:hanging="180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 xml:space="preserve">Program in </w:t>
            </w:r>
            <w:r>
              <w:rPr>
                <w:b/>
                <w:bCs/>
                <w:sz w:val="22"/>
                <w:szCs w:val="22"/>
                <w:lang w:eastAsia="ja-JP"/>
              </w:rPr>
              <w:t>Java</w:t>
            </w:r>
            <w:r>
              <w:rPr>
                <w:sz w:val="22"/>
                <w:szCs w:val="22"/>
                <w:lang w:eastAsia="ja-JP"/>
              </w:rPr>
              <w:t>.  Utilize design and customization.</w:t>
            </w:r>
          </w:p>
          <w:p w14:paraId="5086EC4B" w14:textId="77777777" w:rsidR="0040675A" w:rsidRDefault="0040675A" w:rsidP="0040675A">
            <w:pPr>
              <w:pStyle w:val="ListParagraph"/>
              <w:numPr>
                <w:ilvl w:val="0"/>
                <w:numId w:val="14"/>
              </w:numPr>
              <w:spacing w:after="0" w:line="256" w:lineRule="auto"/>
              <w:ind w:left="457" w:hanging="180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 xml:space="preserve">Learn about and implement </w:t>
            </w:r>
            <w:r>
              <w:rPr>
                <w:b/>
                <w:bCs/>
                <w:sz w:val="22"/>
                <w:szCs w:val="22"/>
                <w:lang w:eastAsia="ja-JP"/>
              </w:rPr>
              <w:t>Object-Oriented Program, Polymorphism, Inheritance, Exception handling</w:t>
            </w:r>
            <w:r>
              <w:rPr>
                <w:sz w:val="22"/>
                <w:szCs w:val="22"/>
                <w:lang w:eastAsia="ja-JP"/>
              </w:rPr>
              <w:t>.</w:t>
            </w:r>
          </w:p>
          <w:p w14:paraId="396E4B8C" w14:textId="77777777" w:rsidR="002B3B8B" w:rsidRPr="002B3B8B" w:rsidRDefault="002B3B8B" w:rsidP="002B3B8B">
            <w:pPr>
              <w:pStyle w:val="ListParagraph"/>
              <w:spacing w:after="0" w:line="256" w:lineRule="auto"/>
              <w:ind w:left="457"/>
              <w:rPr>
                <w:sz w:val="10"/>
                <w:szCs w:val="10"/>
                <w:lang w:eastAsia="ja-JP"/>
              </w:rPr>
            </w:pPr>
          </w:p>
          <w:p w14:paraId="6323CE96" w14:textId="77777777" w:rsidR="0040675A" w:rsidRDefault="0040675A" w:rsidP="0040675A">
            <w:pPr>
              <w:pStyle w:val="Heading4"/>
              <w:numPr>
                <w:ilvl w:val="0"/>
                <w:numId w:val="13"/>
              </w:numPr>
              <w:spacing w:before="0"/>
              <w:ind w:left="265" w:hanging="270"/>
              <w:jc w:val="left"/>
              <w:rPr>
                <w:sz w:val="24"/>
              </w:rPr>
            </w:pPr>
            <w:r>
              <w:rPr>
                <w:sz w:val="24"/>
              </w:rPr>
              <w:t xml:space="preserve">dAILY nEWS </w:t>
            </w:r>
          </w:p>
          <w:p w14:paraId="6FB94C6C" w14:textId="77777777" w:rsidR="0040675A" w:rsidRDefault="0040675A" w:rsidP="0040675A">
            <w:pPr>
              <w:pStyle w:val="ListParagraph"/>
              <w:numPr>
                <w:ilvl w:val="0"/>
                <w:numId w:val="15"/>
              </w:numPr>
              <w:spacing w:after="0" w:line="256" w:lineRule="auto"/>
              <w:ind w:left="445" w:hanging="180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 xml:space="preserve">Potentially utilizing </w:t>
            </w:r>
            <w:r>
              <w:rPr>
                <w:b/>
                <w:bCs/>
                <w:sz w:val="22"/>
                <w:szCs w:val="22"/>
                <w:lang w:eastAsia="ja-JP"/>
              </w:rPr>
              <w:t>JavaScript</w:t>
            </w:r>
            <w:r>
              <w:rPr>
                <w:sz w:val="22"/>
                <w:szCs w:val="22"/>
                <w:lang w:eastAsia="ja-JP"/>
              </w:rPr>
              <w:t xml:space="preserve"> framework like </w:t>
            </w:r>
            <w:r>
              <w:rPr>
                <w:b/>
                <w:bCs/>
                <w:sz w:val="22"/>
                <w:szCs w:val="22"/>
                <w:lang w:eastAsia="ja-JP"/>
              </w:rPr>
              <w:t>ReactJS</w:t>
            </w:r>
            <w:r>
              <w:rPr>
                <w:sz w:val="22"/>
                <w:szCs w:val="22"/>
                <w:lang w:eastAsia="ja-JP"/>
              </w:rPr>
              <w:t xml:space="preserve">. </w:t>
            </w:r>
          </w:p>
          <w:p w14:paraId="32B5B5B5" w14:textId="77777777" w:rsidR="0040675A" w:rsidRDefault="0040675A" w:rsidP="0040675A">
            <w:pPr>
              <w:pStyle w:val="ListParagraph"/>
              <w:numPr>
                <w:ilvl w:val="0"/>
                <w:numId w:val="15"/>
              </w:numPr>
              <w:spacing w:after="0" w:line="256" w:lineRule="auto"/>
              <w:ind w:left="445" w:hanging="180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Designing &amp; developed robust and easy to use web-page.</w:t>
            </w:r>
          </w:p>
          <w:p w14:paraId="0008BEF1" w14:textId="77777777" w:rsidR="0040675A" w:rsidRDefault="0040675A" w:rsidP="0040675A">
            <w:pPr>
              <w:pStyle w:val="ListParagraph"/>
              <w:numPr>
                <w:ilvl w:val="0"/>
                <w:numId w:val="15"/>
              </w:numPr>
              <w:spacing w:after="0" w:line="256" w:lineRule="auto"/>
              <w:ind w:left="445" w:hanging="180"/>
              <w:rPr>
                <w:sz w:val="22"/>
                <w:szCs w:val="22"/>
                <w:lang w:eastAsia="ja-JP"/>
              </w:rPr>
            </w:pPr>
            <w:r>
              <w:rPr>
                <w:b/>
                <w:bCs/>
                <w:sz w:val="22"/>
                <w:szCs w:val="22"/>
                <w:lang w:eastAsia="ja-JP"/>
              </w:rPr>
              <w:t>News API</w:t>
            </w:r>
            <w:r>
              <w:rPr>
                <w:sz w:val="22"/>
                <w:szCs w:val="22"/>
                <w:lang w:eastAsia="ja-JP"/>
              </w:rPr>
              <w:t xml:space="preserve"> was used for update news in daily basis.</w:t>
            </w:r>
          </w:p>
          <w:p w14:paraId="767FA495" w14:textId="77777777" w:rsidR="002B3B8B" w:rsidRPr="002B3B8B" w:rsidRDefault="002B3B8B" w:rsidP="002B3B8B">
            <w:pPr>
              <w:pStyle w:val="ListParagraph"/>
              <w:spacing w:after="0" w:line="256" w:lineRule="auto"/>
              <w:ind w:left="445"/>
              <w:rPr>
                <w:sz w:val="10"/>
                <w:szCs w:val="10"/>
                <w:lang w:eastAsia="ja-JP"/>
              </w:rPr>
            </w:pPr>
          </w:p>
          <w:p w14:paraId="6A91E363" w14:textId="77777777" w:rsidR="0040675A" w:rsidRDefault="0040675A" w:rsidP="0040675A">
            <w:pPr>
              <w:pStyle w:val="Heading4"/>
              <w:numPr>
                <w:ilvl w:val="0"/>
                <w:numId w:val="13"/>
              </w:numPr>
              <w:spacing w:before="0"/>
              <w:ind w:left="265" w:hanging="270"/>
              <w:jc w:val="left"/>
              <w:rPr>
                <w:sz w:val="24"/>
              </w:rPr>
            </w:pPr>
            <w:r>
              <w:rPr>
                <w:sz w:val="24"/>
              </w:rPr>
              <w:t xml:space="preserve">Mini cricket game scoreboard </w:t>
            </w:r>
          </w:p>
          <w:p w14:paraId="79CD43E0" w14:textId="77777777" w:rsidR="0040675A" w:rsidRDefault="0040675A" w:rsidP="0040675A">
            <w:pPr>
              <w:pStyle w:val="ListParagraph"/>
              <w:numPr>
                <w:ilvl w:val="0"/>
                <w:numId w:val="14"/>
              </w:numPr>
              <w:spacing w:after="0" w:line="256" w:lineRule="auto"/>
              <w:ind w:left="457" w:hanging="180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 xml:space="preserve">Program in </w:t>
            </w:r>
            <w:r>
              <w:rPr>
                <w:b/>
                <w:bCs/>
                <w:sz w:val="22"/>
                <w:szCs w:val="22"/>
                <w:lang w:eastAsia="ja-JP"/>
              </w:rPr>
              <w:t>C++</w:t>
            </w:r>
            <w:r>
              <w:rPr>
                <w:sz w:val="22"/>
                <w:szCs w:val="22"/>
                <w:lang w:eastAsia="ja-JP"/>
              </w:rPr>
              <w:t>.</w:t>
            </w:r>
          </w:p>
          <w:p w14:paraId="38D46D2B" w14:textId="48ECE7F8" w:rsidR="0040675A" w:rsidRDefault="0040675A" w:rsidP="00A40B2F">
            <w:pPr>
              <w:pStyle w:val="ListParagraph"/>
              <w:numPr>
                <w:ilvl w:val="0"/>
                <w:numId w:val="14"/>
              </w:numPr>
              <w:spacing w:after="0" w:line="256" w:lineRule="auto"/>
              <w:ind w:left="457" w:hanging="180"/>
              <w:rPr>
                <w:sz w:val="22"/>
                <w:szCs w:val="22"/>
                <w:lang w:eastAsia="ja-JP"/>
              </w:rPr>
            </w:pPr>
            <w:r w:rsidRPr="002B3B8B">
              <w:rPr>
                <w:sz w:val="22"/>
                <w:szCs w:val="22"/>
                <w:lang w:eastAsia="ja-JP"/>
              </w:rPr>
              <w:t>Understand &amp; implement of OOPs Concept.</w:t>
            </w:r>
          </w:p>
          <w:p w14:paraId="0C03C0A9" w14:textId="77777777" w:rsidR="0040675A" w:rsidRDefault="0040675A" w:rsidP="0040675A">
            <w:pPr>
              <w:pStyle w:val="ListParagraph"/>
              <w:spacing w:after="0"/>
              <w:ind w:left="457"/>
              <w:rPr>
                <w:sz w:val="10"/>
                <w:szCs w:val="10"/>
                <w:lang w:eastAsia="ja-JP"/>
              </w:rPr>
            </w:pPr>
          </w:p>
          <w:p w14:paraId="0702C467" w14:textId="77777777" w:rsidR="0040675A" w:rsidRDefault="0040675A" w:rsidP="0040675A">
            <w:pPr>
              <w:pStyle w:val="Heading3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aCADEMIC Project</w:t>
            </w:r>
          </w:p>
          <w:p w14:paraId="10354EF4" w14:textId="77777777" w:rsidR="0040675A" w:rsidRDefault="0040675A" w:rsidP="0040675A">
            <w:pPr>
              <w:pStyle w:val="Heading4"/>
              <w:numPr>
                <w:ilvl w:val="0"/>
                <w:numId w:val="13"/>
              </w:numPr>
              <w:spacing w:before="0"/>
              <w:ind w:left="265" w:hanging="270"/>
              <w:jc w:val="left"/>
              <w:rPr>
                <w:sz w:val="24"/>
              </w:rPr>
            </w:pPr>
            <w:r>
              <w:rPr>
                <w:sz w:val="24"/>
              </w:rPr>
              <w:t xml:space="preserve">THE ELEGANT WEARABLE GLASSES WITH A VITAL VISION USING ARDUINO NANO </w:t>
            </w:r>
          </w:p>
          <w:p w14:paraId="6BD4ABA8" w14:textId="77777777" w:rsidR="002B3B8B" w:rsidRPr="002B3B8B" w:rsidRDefault="0040675A" w:rsidP="00D83F00">
            <w:pPr>
              <w:pStyle w:val="ListParagraph"/>
              <w:numPr>
                <w:ilvl w:val="0"/>
                <w:numId w:val="14"/>
              </w:numPr>
              <w:spacing w:after="0" w:line="254" w:lineRule="auto"/>
              <w:ind w:left="457" w:hanging="180"/>
              <w:rPr>
                <w:sz w:val="10"/>
                <w:szCs w:val="10"/>
              </w:rPr>
            </w:pPr>
            <w:r w:rsidRPr="002B3B8B">
              <w:rPr>
                <w:sz w:val="22"/>
                <w:szCs w:val="22"/>
                <w:lang w:eastAsia="ja-JP"/>
              </w:rPr>
              <w:t xml:space="preserve">The project is based on </w:t>
            </w:r>
            <w:r w:rsidRPr="002B3B8B">
              <w:rPr>
                <w:b/>
                <w:bCs/>
                <w:sz w:val="22"/>
                <w:szCs w:val="22"/>
                <w:lang w:eastAsia="ja-JP"/>
              </w:rPr>
              <w:t>IOT</w:t>
            </w:r>
            <w:r w:rsidRPr="002B3B8B">
              <w:rPr>
                <w:sz w:val="22"/>
                <w:szCs w:val="22"/>
                <w:lang w:eastAsia="ja-JP"/>
              </w:rPr>
              <w:t xml:space="preserve"> (Internet of Things)</w:t>
            </w:r>
            <w:r w:rsidRPr="002B3B8B">
              <w:rPr>
                <w:sz w:val="22"/>
                <w:szCs w:val="22"/>
              </w:rPr>
              <w:t xml:space="preserve">. </w:t>
            </w:r>
            <w:r w:rsidRPr="002B3B8B">
              <w:rPr>
                <w:sz w:val="22"/>
                <w:szCs w:val="22"/>
                <w:lang w:eastAsia="ja-JP"/>
              </w:rPr>
              <w:t xml:space="preserve">The idea of “THE ELEGANT GLASSES”, Using </w:t>
            </w:r>
            <w:r w:rsidRPr="002B3B8B">
              <w:rPr>
                <w:b/>
                <w:bCs/>
                <w:sz w:val="22"/>
                <w:szCs w:val="22"/>
                <w:lang w:eastAsia="ja-JP"/>
              </w:rPr>
              <w:t>Arduino Nano, Bluetooth HC06, OLED Display</w:t>
            </w:r>
            <w:r w:rsidRPr="002B3B8B">
              <w:rPr>
                <w:sz w:val="22"/>
                <w:szCs w:val="22"/>
              </w:rPr>
              <w:t>.</w:t>
            </w:r>
          </w:p>
          <w:p w14:paraId="6822AE92" w14:textId="7BF4725F" w:rsidR="0040675A" w:rsidRPr="002B3B8B" w:rsidRDefault="0040675A" w:rsidP="002B3B8B">
            <w:pPr>
              <w:pStyle w:val="ListParagraph"/>
              <w:spacing w:after="0" w:line="254" w:lineRule="auto"/>
              <w:ind w:left="457"/>
              <w:rPr>
                <w:sz w:val="10"/>
                <w:szCs w:val="10"/>
              </w:rPr>
            </w:pPr>
            <w:r w:rsidRPr="002B3B8B">
              <w:rPr>
                <w:sz w:val="22"/>
                <w:szCs w:val="22"/>
              </w:rPr>
              <w:t xml:space="preserve"> </w:t>
            </w:r>
          </w:p>
          <w:p w14:paraId="158FFF44" w14:textId="77777777" w:rsidR="0040675A" w:rsidRDefault="0040675A" w:rsidP="0040675A">
            <w:pPr>
              <w:pStyle w:val="ListParagraph"/>
              <w:spacing w:after="0" w:line="254" w:lineRule="auto"/>
              <w:ind w:left="457"/>
              <w:rPr>
                <w:sz w:val="10"/>
                <w:szCs w:val="10"/>
              </w:rPr>
            </w:pPr>
          </w:p>
          <w:p w14:paraId="5040A094" w14:textId="77777777" w:rsidR="0040675A" w:rsidRDefault="0040675A" w:rsidP="0040675A">
            <w:pPr>
              <w:pStyle w:val="Heading3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TRAINING &amp; course</w:t>
            </w:r>
          </w:p>
          <w:p w14:paraId="16390594" w14:textId="77777777" w:rsidR="002B3B8B" w:rsidRPr="002B3B8B" w:rsidRDefault="0040675A" w:rsidP="0040675A">
            <w:pPr>
              <w:pStyle w:val="Heading4"/>
              <w:numPr>
                <w:ilvl w:val="0"/>
                <w:numId w:val="16"/>
              </w:numPr>
              <w:spacing w:before="0" w:line="276" w:lineRule="auto"/>
              <w:ind w:left="355"/>
              <w:jc w:val="left"/>
              <w:rPr>
                <w:color w:val="666666" w:themeColor="background2" w:themeShade="80"/>
                <w:sz w:val="22"/>
                <w:szCs w:val="20"/>
              </w:rPr>
            </w:pPr>
            <w:r>
              <w:rPr>
                <w:sz w:val="24"/>
                <w:szCs w:val="22"/>
              </w:rPr>
              <w:t xml:space="preserve">introduction to sql </w:t>
            </w:r>
          </w:p>
          <w:p w14:paraId="5A5D358A" w14:textId="2C24AE21" w:rsidR="0040675A" w:rsidRDefault="0040675A" w:rsidP="002B3B8B">
            <w:pPr>
              <w:pStyle w:val="Heading4"/>
              <w:spacing w:before="0" w:line="276" w:lineRule="auto"/>
              <w:ind w:left="355"/>
              <w:jc w:val="left"/>
              <w:rPr>
                <w:color w:val="666666" w:themeColor="background2" w:themeShade="80"/>
                <w:sz w:val="22"/>
                <w:szCs w:val="20"/>
              </w:rPr>
            </w:pPr>
            <w:r>
              <w:rPr>
                <w:color w:val="666666" w:themeColor="background2" w:themeShade="80"/>
                <w:sz w:val="22"/>
                <w:szCs w:val="20"/>
              </w:rPr>
              <w:t xml:space="preserve">sololearn </w:t>
            </w:r>
            <w:r>
              <w:rPr>
                <w:color w:val="666666" w:themeColor="background2" w:themeShade="80"/>
                <w:sz w:val="18"/>
                <w:szCs w:val="18"/>
              </w:rPr>
              <w:t>||</w:t>
            </w:r>
            <w:r>
              <w:rPr>
                <w:color w:val="666666" w:themeColor="background2" w:themeShade="80"/>
                <w:sz w:val="22"/>
                <w:szCs w:val="20"/>
              </w:rPr>
              <w:t xml:space="preserve"> mar 2023</w:t>
            </w:r>
          </w:p>
          <w:p w14:paraId="1611FDAD" w14:textId="77777777" w:rsidR="002B3B8B" w:rsidRPr="002B3B8B" w:rsidRDefault="0040675A" w:rsidP="0040675A">
            <w:pPr>
              <w:pStyle w:val="Heading4"/>
              <w:numPr>
                <w:ilvl w:val="0"/>
                <w:numId w:val="16"/>
              </w:numPr>
              <w:spacing w:before="0" w:line="276" w:lineRule="auto"/>
              <w:ind w:left="355"/>
              <w:jc w:val="left"/>
              <w:rPr>
                <w:color w:val="666666" w:themeColor="background2" w:themeShade="80"/>
                <w:sz w:val="22"/>
                <w:szCs w:val="20"/>
              </w:rPr>
            </w:pPr>
            <w:r>
              <w:rPr>
                <w:sz w:val="24"/>
                <w:szCs w:val="22"/>
              </w:rPr>
              <w:t>core java</w:t>
            </w:r>
          </w:p>
          <w:p w14:paraId="44DBDEED" w14:textId="038B6799" w:rsidR="0040675A" w:rsidRDefault="0040675A" w:rsidP="002B3B8B">
            <w:pPr>
              <w:pStyle w:val="Heading4"/>
              <w:spacing w:before="0" w:line="276" w:lineRule="auto"/>
              <w:ind w:left="355"/>
              <w:jc w:val="left"/>
              <w:rPr>
                <w:color w:val="666666" w:themeColor="background2" w:themeShade="80"/>
                <w:sz w:val="22"/>
                <w:szCs w:val="20"/>
              </w:rPr>
            </w:pPr>
            <w:r>
              <w:rPr>
                <w:color w:val="666666" w:themeColor="background2" w:themeShade="80"/>
                <w:sz w:val="22"/>
                <w:szCs w:val="20"/>
              </w:rPr>
              <w:t xml:space="preserve">naresh it </w:t>
            </w:r>
            <w:r>
              <w:rPr>
                <w:color w:val="666666" w:themeColor="background2" w:themeShade="80"/>
                <w:sz w:val="18"/>
                <w:szCs w:val="18"/>
              </w:rPr>
              <w:t>||</w:t>
            </w:r>
            <w:r>
              <w:rPr>
                <w:color w:val="666666" w:themeColor="background2" w:themeShade="80"/>
                <w:sz w:val="22"/>
                <w:szCs w:val="20"/>
              </w:rPr>
              <w:t xml:space="preserve"> sep 2022</w:t>
            </w:r>
          </w:p>
          <w:p w14:paraId="1248ACA6" w14:textId="77777777" w:rsidR="002B3B8B" w:rsidRPr="002B3B8B" w:rsidRDefault="0040675A" w:rsidP="0040675A">
            <w:pPr>
              <w:pStyle w:val="Heading4"/>
              <w:numPr>
                <w:ilvl w:val="0"/>
                <w:numId w:val="16"/>
              </w:numPr>
              <w:spacing w:before="0" w:line="276" w:lineRule="auto"/>
              <w:ind w:left="355"/>
              <w:jc w:val="left"/>
              <w:rPr>
                <w:color w:val="666666" w:themeColor="background2" w:themeShade="80"/>
                <w:sz w:val="22"/>
                <w:szCs w:val="20"/>
              </w:rPr>
            </w:pPr>
            <w:r>
              <w:rPr>
                <w:sz w:val="24"/>
                <w:szCs w:val="22"/>
              </w:rPr>
              <w:t xml:space="preserve">core java </w:t>
            </w:r>
          </w:p>
          <w:p w14:paraId="4204043D" w14:textId="4B3D85F4" w:rsidR="0040675A" w:rsidRDefault="0040675A" w:rsidP="002B3B8B">
            <w:pPr>
              <w:pStyle w:val="Heading4"/>
              <w:spacing w:before="0" w:line="276" w:lineRule="auto"/>
              <w:ind w:left="355"/>
              <w:jc w:val="left"/>
              <w:rPr>
                <w:color w:val="666666" w:themeColor="background2" w:themeShade="80"/>
                <w:sz w:val="22"/>
                <w:szCs w:val="20"/>
              </w:rPr>
            </w:pPr>
            <w:r>
              <w:rPr>
                <w:color w:val="666666" w:themeColor="background2" w:themeShade="80"/>
                <w:sz w:val="22"/>
                <w:szCs w:val="20"/>
              </w:rPr>
              <w:t xml:space="preserve">internshala </w:t>
            </w:r>
            <w:r>
              <w:rPr>
                <w:color w:val="666666" w:themeColor="background2" w:themeShade="80"/>
                <w:sz w:val="18"/>
                <w:szCs w:val="18"/>
              </w:rPr>
              <w:t xml:space="preserve">|| </w:t>
            </w:r>
            <w:r>
              <w:rPr>
                <w:color w:val="666666" w:themeColor="background2" w:themeShade="80"/>
                <w:sz w:val="22"/>
                <w:szCs w:val="20"/>
              </w:rPr>
              <w:t>JUL 2022</w:t>
            </w:r>
          </w:p>
          <w:p w14:paraId="60A8A918" w14:textId="77777777" w:rsidR="002B3B8B" w:rsidRPr="002B3B8B" w:rsidRDefault="0040675A" w:rsidP="0040675A">
            <w:pPr>
              <w:pStyle w:val="Heading4"/>
              <w:numPr>
                <w:ilvl w:val="0"/>
                <w:numId w:val="16"/>
              </w:numPr>
              <w:spacing w:before="0" w:line="276" w:lineRule="auto"/>
              <w:ind w:left="355"/>
              <w:jc w:val="left"/>
              <w:rPr>
                <w:color w:val="666666" w:themeColor="background2" w:themeShade="80"/>
                <w:sz w:val="22"/>
                <w:szCs w:val="20"/>
              </w:rPr>
            </w:pPr>
            <w:r>
              <w:rPr>
                <w:sz w:val="24"/>
                <w:szCs w:val="22"/>
              </w:rPr>
              <w:t xml:space="preserve">FULL STACK WEB DEVELOPMENT </w:t>
            </w:r>
          </w:p>
          <w:p w14:paraId="2F235F58" w14:textId="091408F7" w:rsidR="0040675A" w:rsidRDefault="0040675A" w:rsidP="002B3B8B">
            <w:pPr>
              <w:pStyle w:val="Heading4"/>
              <w:spacing w:before="0" w:line="276" w:lineRule="auto"/>
              <w:ind w:left="355"/>
              <w:jc w:val="left"/>
              <w:rPr>
                <w:color w:val="666666" w:themeColor="background2" w:themeShade="80"/>
                <w:sz w:val="22"/>
                <w:szCs w:val="20"/>
              </w:rPr>
            </w:pPr>
            <w:r>
              <w:rPr>
                <w:color w:val="666666" w:themeColor="background2" w:themeShade="80"/>
                <w:sz w:val="22"/>
                <w:szCs w:val="20"/>
              </w:rPr>
              <w:t xml:space="preserve">UDEMY </w:t>
            </w:r>
            <w:r>
              <w:rPr>
                <w:color w:val="666666" w:themeColor="background2" w:themeShade="80"/>
                <w:sz w:val="18"/>
                <w:szCs w:val="18"/>
              </w:rPr>
              <w:t>||</w:t>
            </w:r>
            <w:r>
              <w:rPr>
                <w:color w:val="666666" w:themeColor="background2" w:themeShade="80"/>
                <w:sz w:val="22"/>
                <w:szCs w:val="20"/>
              </w:rPr>
              <w:t xml:space="preserve"> SEP 2021</w:t>
            </w:r>
          </w:p>
          <w:p w14:paraId="659D480D" w14:textId="77777777" w:rsidR="002B3B8B" w:rsidRPr="002B3B8B" w:rsidRDefault="0040675A" w:rsidP="00BF6024">
            <w:pPr>
              <w:pStyle w:val="Heading4"/>
              <w:numPr>
                <w:ilvl w:val="0"/>
                <w:numId w:val="16"/>
              </w:numPr>
              <w:spacing w:before="0" w:line="276" w:lineRule="auto"/>
              <w:ind w:left="355"/>
              <w:jc w:val="left"/>
            </w:pPr>
            <w:r w:rsidRPr="002B3B8B">
              <w:rPr>
                <w:sz w:val="24"/>
                <w:szCs w:val="22"/>
              </w:rPr>
              <w:t xml:space="preserve">PROGRAMING WITH C &amp; C++ </w:t>
            </w:r>
          </w:p>
          <w:p w14:paraId="62544E67" w14:textId="416BF4DB" w:rsidR="0040675A" w:rsidRPr="0040675A" w:rsidRDefault="0040675A" w:rsidP="002B3B8B">
            <w:pPr>
              <w:pStyle w:val="Heading4"/>
              <w:spacing w:before="0" w:line="276" w:lineRule="auto"/>
              <w:ind w:left="355"/>
              <w:jc w:val="left"/>
            </w:pPr>
            <w:r w:rsidRPr="002B3B8B">
              <w:rPr>
                <w:color w:val="666666" w:themeColor="background2" w:themeShade="80"/>
                <w:sz w:val="22"/>
                <w:szCs w:val="20"/>
              </w:rPr>
              <w:t xml:space="preserve">INTERNSHALA </w:t>
            </w:r>
            <w:r w:rsidRPr="002B3B8B">
              <w:rPr>
                <w:color w:val="666666" w:themeColor="background2" w:themeShade="80"/>
                <w:sz w:val="18"/>
                <w:szCs w:val="18"/>
              </w:rPr>
              <w:t>||</w:t>
            </w:r>
            <w:r w:rsidRPr="002B3B8B">
              <w:rPr>
                <w:color w:val="666666" w:themeColor="background2" w:themeShade="80"/>
                <w:sz w:val="22"/>
                <w:szCs w:val="20"/>
              </w:rPr>
              <w:t xml:space="preserve"> JUN 2021</w:t>
            </w:r>
          </w:p>
          <w:p w14:paraId="4F561019" w14:textId="77777777" w:rsidR="0040675A" w:rsidRDefault="0040675A" w:rsidP="0040675A">
            <w:pPr>
              <w:spacing w:after="0"/>
              <w:rPr>
                <w:sz w:val="10"/>
                <w:szCs w:val="10"/>
                <w:lang w:eastAsia="ja-JP"/>
              </w:rPr>
            </w:pPr>
          </w:p>
          <w:p w14:paraId="33B4731D" w14:textId="77777777" w:rsidR="0040675A" w:rsidRDefault="00000000" w:rsidP="0040675A">
            <w:pPr>
              <w:pStyle w:val="Heading3"/>
            </w:pPr>
            <w:sdt>
              <w:sdtPr>
                <w:id w:val="-1958010798"/>
                <w:placeholder>
                  <w:docPart w:val="E43EA1D399D647E9A3CD003C253E7590"/>
                </w:placeholder>
                <w:temporary/>
                <w:showingPlcHdr/>
              </w:sdtPr>
              <w:sdtContent>
                <w:r w:rsidR="0040675A">
                  <w:rPr>
                    <w:rFonts w:cstheme="majorHAnsi"/>
                    <w:b/>
                    <w:bCs/>
                    <w:sz w:val="28"/>
                    <w:szCs w:val="28"/>
                    <w:u w:val="single"/>
                  </w:rPr>
                  <w:t>EDUCATION</w:t>
                </w:r>
              </w:sdtContent>
            </w:sdt>
            <w:r w:rsidR="0040675A">
              <w:t xml:space="preserve"> </w:t>
            </w:r>
          </w:p>
          <w:p w14:paraId="2CB0E5D2" w14:textId="77777777" w:rsidR="0040675A" w:rsidRDefault="0040675A" w:rsidP="0040675A">
            <w:pPr>
              <w:pStyle w:val="Heading4"/>
              <w:spacing w:befor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BACHELOR OF TECHNOLOGY </w:t>
            </w:r>
          </w:p>
          <w:p w14:paraId="196D6B4E" w14:textId="77777777" w:rsidR="0040675A" w:rsidRDefault="0040675A" w:rsidP="0040675A">
            <w:pPr>
              <w:pStyle w:val="University"/>
              <w:spacing w:line="240" w:lineRule="auto"/>
              <w:jc w:val="left"/>
              <w:rPr>
                <w:rFonts w:asciiTheme="majorHAnsi" w:eastAsiaTheme="majorEastAsia" w:hAnsiTheme="majorHAnsi" w:cstheme="majorBidi"/>
                <w:b/>
                <w:iCs/>
                <w:color w:val="666666" w:themeColor="background2" w:themeShade="80"/>
                <w:sz w:val="20"/>
                <w:szCs w:val="18"/>
                <w:lang w:eastAsia="ja-JP"/>
              </w:rPr>
            </w:pPr>
            <w:r>
              <w:rPr>
                <w:rFonts w:asciiTheme="majorHAnsi" w:eastAsiaTheme="majorEastAsia" w:hAnsiTheme="majorHAnsi" w:cstheme="majorBidi"/>
                <w:b/>
                <w:iCs/>
                <w:color w:val="666666" w:themeColor="background2" w:themeShade="80"/>
                <w:sz w:val="20"/>
                <w:szCs w:val="18"/>
                <w:lang w:eastAsia="ja-JP"/>
              </w:rPr>
              <w:t>chhattisgarh swami vivekanand technical university, Bhilai,</w:t>
            </w:r>
          </w:p>
          <w:p w14:paraId="15BA43CA" w14:textId="77777777" w:rsidR="0040675A" w:rsidRDefault="0040675A" w:rsidP="0040675A">
            <w:pPr>
              <w:pStyle w:val="University"/>
              <w:spacing w:line="240" w:lineRule="auto"/>
              <w:jc w:val="left"/>
              <w:rPr>
                <w:rFonts w:asciiTheme="majorHAnsi" w:eastAsiaTheme="majorEastAsia" w:hAnsiTheme="majorHAnsi" w:cstheme="majorBidi"/>
                <w:b/>
                <w:iCs/>
                <w:color w:val="666666" w:themeColor="background2" w:themeShade="80"/>
                <w:sz w:val="20"/>
                <w:szCs w:val="18"/>
                <w:lang w:eastAsia="ja-JP"/>
              </w:rPr>
            </w:pPr>
            <w:r>
              <w:rPr>
                <w:rFonts w:asciiTheme="majorHAnsi" w:eastAsiaTheme="majorEastAsia" w:hAnsiTheme="majorHAnsi" w:cstheme="majorBidi"/>
                <w:b/>
                <w:iCs/>
                <w:color w:val="666666" w:themeColor="background2" w:themeShade="80"/>
                <w:sz w:val="20"/>
                <w:szCs w:val="18"/>
                <w:lang w:eastAsia="ja-JP"/>
              </w:rPr>
              <w:t xml:space="preserve"> 2019-2023 || 85.23%</w:t>
            </w:r>
          </w:p>
          <w:p w14:paraId="25C7558E" w14:textId="77777777" w:rsidR="0040675A" w:rsidRDefault="0040675A" w:rsidP="0040675A">
            <w:pPr>
              <w:pStyle w:val="Heading4"/>
              <w:spacing w:befor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HIGHER SECONDARY SCHOOL (12th)</w:t>
            </w:r>
          </w:p>
          <w:p w14:paraId="6B29F2C3" w14:textId="77777777" w:rsidR="0040675A" w:rsidRDefault="0040675A" w:rsidP="0040675A">
            <w:pPr>
              <w:pStyle w:val="University"/>
              <w:spacing w:line="240" w:lineRule="auto"/>
              <w:rPr>
                <w:rFonts w:asciiTheme="majorHAnsi" w:eastAsiaTheme="majorEastAsia" w:hAnsiTheme="majorHAnsi" w:cstheme="majorBidi"/>
                <w:b/>
                <w:iCs/>
                <w:color w:val="666666" w:themeColor="background2" w:themeShade="80"/>
                <w:sz w:val="20"/>
                <w:szCs w:val="18"/>
                <w:lang w:eastAsia="ja-JP"/>
              </w:rPr>
            </w:pPr>
            <w:r>
              <w:rPr>
                <w:rFonts w:asciiTheme="majorHAnsi" w:eastAsiaTheme="majorEastAsia" w:hAnsiTheme="majorHAnsi" w:cstheme="majorBidi"/>
                <w:b/>
                <w:iCs/>
                <w:color w:val="666666" w:themeColor="background2" w:themeShade="80"/>
                <w:sz w:val="20"/>
                <w:szCs w:val="18"/>
                <w:lang w:eastAsia="ja-JP"/>
              </w:rPr>
              <w:t>CHHATTISGARH BOARD OF SECONDARY EDUCATION</w:t>
            </w:r>
          </w:p>
          <w:p w14:paraId="43531C4C" w14:textId="77777777" w:rsidR="0040675A" w:rsidRDefault="0040675A" w:rsidP="0040675A">
            <w:pPr>
              <w:pStyle w:val="University"/>
              <w:spacing w:after="0" w:line="240" w:lineRule="auto"/>
              <w:rPr>
                <w:rFonts w:asciiTheme="majorHAnsi" w:eastAsiaTheme="majorEastAsia" w:hAnsiTheme="majorHAnsi" w:cstheme="majorBidi"/>
                <w:b/>
                <w:iCs/>
                <w:color w:val="666666" w:themeColor="background2" w:themeShade="80"/>
                <w:sz w:val="20"/>
                <w:szCs w:val="18"/>
                <w:lang w:eastAsia="ja-JP"/>
              </w:rPr>
            </w:pPr>
            <w:r>
              <w:rPr>
                <w:rFonts w:asciiTheme="majorHAnsi" w:eastAsiaTheme="majorEastAsia" w:hAnsiTheme="majorHAnsi" w:cstheme="majorBidi"/>
                <w:b/>
                <w:iCs/>
                <w:color w:val="666666" w:themeColor="background2" w:themeShade="80"/>
                <w:sz w:val="20"/>
                <w:szCs w:val="18"/>
                <w:lang w:eastAsia="ja-JP"/>
              </w:rPr>
              <w:t>2018-2019 || 76.40%</w:t>
            </w:r>
          </w:p>
          <w:p w14:paraId="66717A61" w14:textId="77777777" w:rsidR="0040675A" w:rsidRDefault="0040675A" w:rsidP="0040675A">
            <w:pPr>
              <w:pStyle w:val="Heading4"/>
              <w:spacing w:befor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HIGH SCHOOL (10th)</w:t>
            </w:r>
          </w:p>
          <w:p w14:paraId="2A70D539" w14:textId="77777777" w:rsidR="0040675A" w:rsidRDefault="0040675A" w:rsidP="0040675A">
            <w:pPr>
              <w:pStyle w:val="University"/>
              <w:spacing w:after="0" w:line="240" w:lineRule="auto"/>
              <w:rPr>
                <w:rFonts w:asciiTheme="majorHAnsi" w:eastAsiaTheme="majorEastAsia" w:hAnsiTheme="majorHAnsi" w:cstheme="majorBidi"/>
                <w:b/>
                <w:iCs/>
                <w:color w:val="666666" w:themeColor="background2" w:themeShade="80"/>
                <w:sz w:val="20"/>
                <w:szCs w:val="18"/>
                <w:lang w:eastAsia="ja-JP"/>
              </w:rPr>
            </w:pPr>
            <w:r>
              <w:rPr>
                <w:rFonts w:asciiTheme="majorHAnsi" w:eastAsiaTheme="majorEastAsia" w:hAnsiTheme="majorHAnsi" w:cstheme="majorBidi"/>
                <w:b/>
                <w:iCs/>
                <w:color w:val="666666" w:themeColor="background2" w:themeShade="80"/>
                <w:sz w:val="20"/>
                <w:szCs w:val="18"/>
                <w:lang w:eastAsia="ja-JP"/>
              </w:rPr>
              <w:t>CHHATTISGARH BOARD OF SECONDARY EDUCATION</w:t>
            </w:r>
          </w:p>
          <w:p w14:paraId="08BD1B0A" w14:textId="45B0BA75" w:rsidR="005A176E" w:rsidRPr="00641D6E" w:rsidRDefault="0040675A" w:rsidP="0040675A">
            <w:pPr>
              <w:pStyle w:val="University"/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b/>
                <w:iCs/>
                <w:color w:val="666666" w:themeColor="background2" w:themeShade="80"/>
                <w:sz w:val="20"/>
                <w:szCs w:val="18"/>
                <w:lang w:eastAsia="ja-JP"/>
              </w:rPr>
              <w:t>2016-2017 || 77.33%</w:t>
            </w:r>
          </w:p>
        </w:tc>
      </w:tr>
      <w:tr w:rsidR="005A176E" w:rsidRPr="00641D6E" w14:paraId="44D96221" w14:textId="77777777" w:rsidTr="00362F1B">
        <w:trPr>
          <w:trHeight w:val="684"/>
        </w:trPr>
        <w:tc>
          <w:tcPr>
            <w:tcW w:w="4680" w:type="dxa"/>
            <w:tcBorders>
              <w:top w:val="single" w:sz="18" w:space="0" w:color="864A04" w:themeColor="accent1" w:themeShade="80"/>
              <w:bottom w:val="single" w:sz="18" w:space="0" w:color="864A04" w:themeColor="accent1" w:themeShade="80"/>
            </w:tcBorders>
            <w:vAlign w:val="center"/>
          </w:tcPr>
          <w:p w14:paraId="2AC16C00" w14:textId="77777777" w:rsidR="005A176E" w:rsidRPr="002C7941" w:rsidRDefault="005A176E" w:rsidP="00362F1B">
            <w:pPr>
              <w:spacing w:after="0" w:line="240" w:lineRule="auto"/>
              <w:contextualSpacing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2C7941">
              <w:rPr>
                <w:b/>
                <w:bCs/>
                <w:sz w:val="56"/>
                <w:szCs w:val="56"/>
              </w:rPr>
              <w:t>AKASH PATHAK</w:t>
            </w:r>
          </w:p>
        </w:tc>
        <w:tc>
          <w:tcPr>
            <w:tcW w:w="7110" w:type="dxa"/>
            <w:vMerge/>
          </w:tcPr>
          <w:p w14:paraId="5958F5C5" w14:textId="77777777" w:rsidR="005A176E" w:rsidRPr="00641D6E" w:rsidRDefault="005A176E" w:rsidP="00362F1B">
            <w:pPr>
              <w:pStyle w:val="Heading3"/>
            </w:pPr>
          </w:p>
        </w:tc>
      </w:tr>
      <w:tr w:rsidR="005A176E" w:rsidRPr="00641D6E" w14:paraId="2D469823" w14:textId="77777777" w:rsidTr="00362F1B">
        <w:trPr>
          <w:trHeight w:val="1197"/>
        </w:trPr>
        <w:tc>
          <w:tcPr>
            <w:tcW w:w="4680" w:type="dxa"/>
            <w:tcBorders>
              <w:top w:val="single" w:sz="18" w:space="0" w:color="864A04" w:themeColor="accent1" w:themeShade="80"/>
              <w:bottom w:val="single" w:sz="6" w:space="0" w:color="864A04" w:themeColor="accent1" w:themeShade="80"/>
            </w:tcBorders>
          </w:tcPr>
          <w:p w14:paraId="6296647A" w14:textId="77777777" w:rsidR="005A176E" w:rsidRPr="00BE2B00" w:rsidRDefault="00000000" w:rsidP="00362F1B">
            <w:pPr>
              <w:pStyle w:val="ContactInfo"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hd w:val="clear" w:color="auto" w:fill="F3F2EF"/>
              </w:rPr>
            </w:pPr>
            <w:hyperlink r:id="rId12" w:history="1">
              <w:r w:rsidR="005A176E" w:rsidRPr="00BE2B00">
                <w:rPr>
                  <w:rStyle w:val="Hyperlink"/>
                  <w:rFonts w:cstheme="minorHAnsi"/>
                  <w:color w:val="000000" w:themeColor="text1"/>
                  <w:u w:val="none"/>
                </w:rPr>
                <w:t>akashpathak180801</w:t>
              </w:r>
              <w:r w:rsidR="005A176E" w:rsidRPr="00BE2B00">
                <w:rPr>
                  <w:rStyle w:val="Hyperlink"/>
                  <w:color w:val="000000" w:themeColor="text1"/>
                  <w:u w:val="none"/>
                </w:rPr>
                <w:t>@gmail.com</w:t>
              </w:r>
            </w:hyperlink>
            <w:r w:rsidR="005A176E" w:rsidRPr="00BE2B00">
              <w:rPr>
                <w:rFonts w:ascii="Times New Roman" w:hAnsi="Times New Roman" w:cs="Times New Roman"/>
                <w:color w:val="000000" w:themeColor="text1"/>
                <w:shd w:val="clear" w:color="auto" w:fill="F3F2EF"/>
              </w:rPr>
              <w:t xml:space="preserve"> </w:t>
            </w:r>
          </w:p>
          <w:p w14:paraId="3E998A04" w14:textId="77777777" w:rsidR="005A176E" w:rsidRDefault="00000000" w:rsidP="00362F1B">
            <w:pPr>
              <w:spacing w:after="0" w:line="276" w:lineRule="auto"/>
              <w:rPr>
                <w:rFonts w:cstheme="minorHAnsi"/>
                <w:color w:val="000000" w:themeColor="text1"/>
              </w:rPr>
            </w:pPr>
            <w:hyperlink r:id="rId13" w:history="1">
              <w:r w:rsidR="005A176E" w:rsidRPr="00BE2B00">
                <w:rPr>
                  <w:rStyle w:val="Hyperlink"/>
                  <w:rFonts w:cstheme="minorHAnsi"/>
                  <w:color w:val="000000" w:themeColor="text1"/>
                  <w:u w:val="none"/>
                </w:rPr>
                <w:t>https://www.linkedin.com/in/akash-pathak18</w:t>
              </w:r>
            </w:hyperlink>
            <w:r w:rsidR="005A176E" w:rsidRPr="00BE2B00">
              <w:rPr>
                <w:rFonts w:cstheme="minorHAnsi"/>
                <w:color w:val="000000" w:themeColor="text1"/>
              </w:rPr>
              <w:t xml:space="preserve"> </w:t>
            </w:r>
          </w:p>
          <w:p w14:paraId="2350924C" w14:textId="77777777" w:rsidR="005A176E" w:rsidRPr="000E63D2" w:rsidRDefault="005A176E" w:rsidP="00362F1B">
            <w:pPr>
              <w:spacing w:after="0" w:line="276" w:lineRule="auto"/>
              <w:rPr>
                <w:sz w:val="52"/>
                <w:szCs w:val="52"/>
              </w:rPr>
            </w:pPr>
            <w:r w:rsidRPr="00BE2B00">
              <w:rPr>
                <w:color w:val="000000" w:themeColor="text1"/>
              </w:rPr>
              <w:t>+91 7477000723</w:t>
            </w:r>
            <w:r>
              <w:rPr>
                <w:color w:val="000000" w:themeColor="text1"/>
              </w:rPr>
              <w:t xml:space="preserve">, </w:t>
            </w:r>
            <w:r w:rsidRPr="00BE2B00">
              <w:rPr>
                <w:color w:val="000000" w:themeColor="text1"/>
              </w:rPr>
              <w:t>Bilaspur, C.G.</w:t>
            </w:r>
          </w:p>
        </w:tc>
        <w:tc>
          <w:tcPr>
            <w:tcW w:w="7110" w:type="dxa"/>
            <w:vMerge/>
          </w:tcPr>
          <w:p w14:paraId="65093517" w14:textId="77777777" w:rsidR="005A176E" w:rsidRPr="00641D6E" w:rsidRDefault="005A176E" w:rsidP="00362F1B">
            <w:pPr>
              <w:spacing w:after="0" w:line="240" w:lineRule="auto"/>
              <w:contextualSpacing/>
            </w:pPr>
          </w:p>
        </w:tc>
      </w:tr>
      <w:tr w:rsidR="005A176E" w:rsidRPr="00641D6E" w14:paraId="3D983ADE" w14:textId="77777777" w:rsidTr="00362F1B">
        <w:trPr>
          <w:trHeight w:val="8836"/>
        </w:trPr>
        <w:tc>
          <w:tcPr>
            <w:tcW w:w="4680" w:type="dxa"/>
            <w:tcBorders>
              <w:top w:val="single" w:sz="6" w:space="0" w:color="864A04" w:themeColor="accent1" w:themeShade="80"/>
            </w:tcBorders>
          </w:tcPr>
          <w:p w14:paraId="084735F5" w14:textId="77777777" w:rsidR="005A176E" w:rsidRPr="00590C38" w:rsidRDefault="005A176E" w:rsidP="00362F1B">
            <w:pPr>
              <w:pStyle w:val="Heading1"/>
              <w:ind w:left="-742" w:firstLine="742"/>
              <w:rPr>
                <w:b/>
                <w:bCs/>
                <w:sz w:val="32"/>
                <w:szCs w:val="36"/>
                <w:u w:val="single"/>
              </w:rPr>
            </w:pPr>
            <w:r w:rsidRPr="00590C38">
              <w:rPr>
                <w:b/>
                <w:bCs/>
                <w:sz w:val="32"/>
                <w:szCs w:val="36"/>
                <w:u w:val="single"/>
              </w:rPr>
              <w:t>OBJECT</w:t>
            </w:r>
          </w:p>
          <w:p w14:paraId="2EEDB72B" w14:textId="77777777" w:rsidR="005A176E" w:rsidRDefault="005A176E" w:rsidP="002B3B8B">
            <w:pPr>
              <w:pStyle w:val="ContactInfo"/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A40363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hd w:val="clear" w:color="auto" w:fill="FFFFFF"/>
              </w:rPr>
              <w:t>To work in an organization which provides me with ample opportunities to enhance my skills and knowledge along with contributing to the growth of the organization.</w:t>
            </w:r>
            <w:r w:rsidRPr="00A40363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 xml:space="preserve">  Intended to build with an organization, where in, I can implement my Theoretical, Logical, Technical skills in practical real-life environment with committed &amp; dedicated people, which me help to explore myself. </w:t>
            </w:r>
          </w:p>
          <w:p w14:paraId="6D0731ED" w14:textId="77777777" w:rsidR="002B3B8B" w:rsidRPr="002B3B8B" w:rsidRDefault="002B3B8B" w:rsidP="002B3B8B">
            <w:pPr>
              <w:pStyle w:val="ContactInfo"/>
              <w:spacing w:after="0" w:line="276" w:lineRule="auto"/>
              <w:jc w:val="both"/>
              <w:rPr>
                <w:sz w:val="10"/>
                <w:szCs w:val="10"/>
              </w:rPr>
            </w:pPr>
          </w:p>
          <w:p w14:paraId="7098CB2E" w14:textId="77777777" w:rsidR="005A176E" w:rsidRPr="00590C38" w:rsidRDefault="005A176E" w:rsidP="00362F1B">
            <w:pPr>
              <w:pStyle w:val="Heading3"/>
              <w:rPr>
                <w:rFonts w:cstheme="majorHAnsi"/>
                <w:b/>
                <w:bCs/>
                <w:sz w:val="28"/>
                <w:szCs w:val="28"/>
                <w:u w:val="single"/>
              </w:rPr>
            </w:pPr>
            <w:r w:rsidRPr="00590C38">
              <w:rPr>
                <w:rFonts w:cstheme="majorHAnsi"/>
                <w:b/>
                <w:bCs/>
                <w:sz w:val="28"/>
                <w:szCs w:val="28"/>
                <w:u w:val="single"/>
              </w:rPr>
              <w:t>technical skills</w:t>
            </w:r>
          </w:p>
          <w:p w14:paraId="30B78665" w14:textId="77777777" w:rsidR="005A176E" w:rsidRPr="00EF45AD" w:rsidRDefault="005A176E" w:rsidP="002B3B8B">
            <w:pPr>
              <w:pStyle w:val="ListBullet"/>
              <w:spacing w:after="0"/>
              <w:ind w:left="180" w:hanging="180"/>
              <w:rPr>
                <w:rStyle w:val="SubtitleChar"/>
                <w:rFonts w:eastAsiaTheme="minorHAnsi" w:cstheme="majorHAnsi"/>
                <w:b/>
                <w:bCs/>
                <w:caps w:val="0"/>
                <w:color w:val="000000" w:themeColor="text1"/>
                <w:sz w:val="24"/>
                <w:szCs w:val="24"/>
                <w:lang w:eastAsia="en-US"/>
              </w:rPr>
            </w:pPr>
            <w:r w:rsidRPr="00EF45AD">
              <w:rPr>
                <w:rStyle w:val="SubtitleChar"/>
                <w:rFonts w:eastAsiaTheme="minorHAnsi" w:cstheme="majorHAnsi"/>
                <w:b/>
                <w:bCs/>
                <w:caps w:val="0"/>
                <w:color w:val="000000" w:themeColor="text1"/>
                <w:sz w:val="24"/>
                <w:szCs w:val="24"/>
                <w:lang w:eastAsia="en-US"/>
              </w:rPr>
              <w:t>C &amp; C++</w:t>
            </w:r>
          </w:p>
          <w:p w14:paraId="0BAB8CB6" w14:textId="77777777" w:rsidR="005A176E" w:rsidRPr="00EF45AD" w:rsidRDefault="005A176E" w:rsidP="002B3B8B">
            <w:pPr>
              <w:pStyle w:val="ListBullet"/>
              <w:spacing w:after="0"/>
              <w:ind w:left="180" w:hanging="180"/>
              <w:rPr>
                <w:rStyle w:val="SubtitleChar"/>
                <w:rFonts w:eastAsiaTheme="minorHAnsi" w:cstheme="majorHAnsi"/>
                <w:b/>
                <w:bCs/>
                <w:caps w:val="0"/>
                <w:color w:val="000000" w:themeColor="text1"/>
                <w:sz w:val="24"/>
                <w:szCs w:val="24"/>
                <w:lang w:eastAsia="en-US"/>
              </w:rPr>
            </w:pPr>
            <w:r w:rsidRPr="00EF45AD">
              <w:rPr>
                <w:rStyle w:val="SubtitleChar"/>
                <w:rFonts w:eastAsiaTheme="minorHAnsi" w:cstheme="majorHAnsi"/>
                <w:b/>
                <w:bCs/>
                <w:caps w:val="0"/>
                <w:color w:val="000000" w:themeColor="text1"/>
                <w:sz w:val="24"/>
                <w:szCs w:val="24"/>
                <w:lang w:eastAsia="en-US"/>
              </w:rPr>
              <w:t>Java, JDBC, Servlet</w:t>
            </w:r>
            <w:r>
              <w:rPr>
                <w:rStyle w:val="SubtitleChar"/>
                <w:rFonts w:eastAsiaTheme="minorHAnsi" w:cstheme="majorHAnsi"/>
                <w:b/>
                <w:bCs/>
                <w:caps w:val="0"/>
                <w:color w:val="000000" w:themeColor="text1"/>
                <w:sz w:val="24"/>
                <w:szCs w:val="24"/>
                <w:lang w:eastAsia="en-US"/>
              </w:rPr>
              <w:t>s</w:t>
            </w:r>
            <w:r w:rsidRPr="00EF45AD">
              <w:rPr>
                <w:rStyle w:val="SubtitleChar"/>
                <w:rFonts w:eastAsiaTheme="minorHAnsi" w:cstheme="majorHAnsi"/>
                <w:b/>
                <w:bCs/>
                <w:caps w:val="0"/>
                <w:color w:val="000000" w:themeColor="text1"/>
                <w:sz w:val="24"/>
                <w:szCs w:val="24"/>
                <w:lang w:eastAsia="en-US"/>
              </w:rPr>
              <w:t>, JSP</w:t>
            </w:r>
            <w:r>
              <w:rPr>
                <w:rStyle w:val="SubtitleChar"/>
                <w:rFonts w:eastAsiaTheme="minorHAnsi" w:cstheme="majorHAnsi"/>
                <w:b/>
                <w:bCs/>
                <w:caps w:val="0"/>
                <w:color w:val="000000" w:themeColor="text1"/>
                <w:sz w:val="24"/>
                <w:szCs w:val="24"/>
                <w:lang w:eastAsia="en-US"/>
              </w:rPr>
              <w:t>, JSTL</w:t>
            </w:r>
          </w:p>
          <w:p w14:paraId="4F41E88D" w14:textId="77777777" w:rsidR="005A176E" w:rsidRPr="00EF45AD" w:rsidRDefault="005A176E" w:rsidP="002B3B8B">
            <w:pPr>
              <w:pStyle w:val="ListBullet"/>
              <w:spacing w:after="0"/>
              <w:ind w:left="180" w:hanging="18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F45AD">
              <w:rPr>
                <w:rStyle w:val="SubtitleChar"/>
                <w:rFonts w:eastAsiaTheme="minorHAnsi" w:cstheme="majorHAnsi"/>
                <w:b/>
                <w:bCs/>
                <w:caps w:val="0"/>
                <w:color w:val="000000" w:themeColor="text1"/>
                <w:sz w:val="24"/>
                <w:szCs w:val="24"/>
                <w:lang w:eastAsia="en-US"/>
              </w:rPr>
              <w:t xml:space="preserve"> Web Technologies (HTML, CSS, JavaScript, Bootstrap</w:t>
            </w:r>
            <w:r w:rsidRPr="00EF45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2E83392C" w14:textId="77777777" w:rsidR="005A176E" w:rsidRDefault="005A176E" w:rsidP="002B3B8B">
            <w:pPr>
              <w:pStyle w:val="ListBullet"/>
              <w:spacing w:after="0"/>
              <w:ind w:left="180" w:hanging="18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 xml:space="preserve">RDBMS, </w:t>
            </w:r>
            <w:r w:rsidRPr="00EF45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SQL, MySQL</w:t>
            </w:r>
          </w:p>
          <w:p w14:paraId="4ECE7B9D" w14:textId="77777777" w:rsidR="002B3B8B" w:rsidRPr="002B3B8B" w:rsidRDefault="002B3B8B" w:rsidP="002B3B8B">
            <w:pPr>
              <w:pStyle w:val="ListBullet"/>
              <w:numPr>
                <w:ilvl w:val="0"/>
                <w:numId w:val="0"/>
              </w:numPr>
              <w:ind w:left="180"/>
              <w:rPr>
                <w:rFonts w:asciiTheme="majorHAnsi" w:hAnsiTheme="majorHAnsi" w:cstheme="majorHAnsi"/>
                <w:b/>
                <w:bCs/>
                <w:color w:val="000000" w:themeColor="text1"/>
                <w:sz w:val="10"/>
                <w:szCs w:val="10"/>
              </w:rPr>
            </w:pPr>
          </w:p>
          <w:p w14:paraId="7B351F8D" w14:textId="77777777" w:rsidR="005A176E" w:rsidRPr="00590C38" w:rsidRDefault="005A176E" w:rsidP="00362F1B">
            <w:pPr>
              <w:pStyle w:val="Heading3"/>
              <w:rPr>
                <w:rFonts w:cstheme="majorHAnsi"/>
                <w:b/>
                <w:bCs/>
                <w:sz w:val="28"/>
                <w:szCs w:val="28"/>
                <w:u w:val="single"/>
              </w:rPr>
            </w:pPr>
            <w:r w:rsidRPr="00590C38">
              <w:rPr>
                <w:rFonts w:cstheme="majorHAnsi"/>
                <w:b/>
                <w:bCs/>
                <w:sz w:val="28"/>
                <w:szCs w:val="28"/>
                <w:u w:val="single"/>
              </w:rPr>
              <w:t>key skills</w:t>
            </w:r>
          </w:p>
          <w:p w14:paraId="40086ADE" w14:textId="77777777" w:rsidR="005A176E" w:rsidRPr="003E331F" w:rsidRDefault="005A176E" w:rsidP="00362F1B">
            <w:pPr>
              <w:pStyle w:val="ListBullet"/>
              <w:ind w:left="180" w:hanging="201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E331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Collaboration &amp; Teamwork</w:t>
            </w:r>
          </w:p>
          <w:p w14:paraId="1DF8B03A" w14:textId="77777777" w:rsidR="005A176E" w:rsidRPr="003E331F" w:rsidRDefault="005A176E" w:rsidP="00362F1B">
            <w:pPr>
              <w:pStyle w:val="ListBullet"/>
              <w:ind w:left="180" w:hanging="201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E331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Adaptable &amp; Responsible</w:t>
            </w:r>
          </w:p>
          <w:p w14:paraId="7804C16E" w14:textId="2E343F51" w:rsidR="002B3B8B" w:rsidRDefault="005A176E" w:rsidP="002B3B8B">
            <w:pPr>
              <w:pStyle w:val="ListBullet"/>
              <w:numPr>
                <w:ilvl w:val="0"/>
                <w:numId w:val="7"/>
              </w:numPr>
              <w:ind w:left="180" w:hanging="201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9B0AB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Work Ethic &amp; Ambitious</w:t>
            </w:r>
          </w:p>
          <w:p w14:paraId="000E273D" w14:textId="77777777" w:rsidR="002B3B8B" w:rsidRPr="002B3B8B" w:rsidRDefault="002B3B8B" w:rsidP="002B3B8B">
            <w:pPr>
              <w:pStyle w:val="ListBullet"/>
              <w:numPr>
                <w:ilvl w:val="0"/>
                <w:numId w:val="0"/>
              </w:numPr>
              <w:ind w:left="180"/>
              <w:rPr>
                <w:rFonts w:asciiTheme="majorHAnsi" w:hAnsiTheme="majorHAnsi" w:cstheme="majorHAnsi"/>
                <w:color w:val="000000" w:themeColor="text1"/>
                <w:sz w:val="10"/>
                <w:szCs w:val="10"/>
              </w:rPr>
            </w:pPr>
          </w:p>
          <w:p w14:paraId="108CB510" w14:textId="77777777" w:rsidR="005A176E" w:rsidRPr="00590C38" w:rsidRDefault="005A176E" w:rsidP="00362F1B">
            <w:pPr>
              <w:pStyle w:val="Heading3"/>
              <w:rPr>
                <w:rFonts w:cstheme="majorHAnsi"/>
                <w:b/>
                <w:bCs/>
                <w:sz w:val="28"/>
                <w:szCs w:val="28"/>
                <w:u w:val="single"/>
              </w:rPr>
            </w:pPr>
            <w:r w:rsidRPr="00590C38">
              <w:rPr>
                <w:rFonts w:cstheme="majorHAnsi"/>
                <w:b/>
                <w:bCs/>
                <w:sz w:val="28"/>
                <w:szCs w:val="28"/>
                <w:u w:val="single"/>
              </w:rPr>
              <w:t>extra ACTIVITY</w:t>
            </w:r>
          </w:p>
          <w:p w14:paraId="010AD0A0" w14:textId="77777777" w:rsidR="005A176E" w:rsidRPr="003E331F" w:rsidRDefault="005A176E" w:rsidP="00362F1B">
            <w:pPr>
              <w:pStyle w:val="ListBullet"/>
              <w:spacing w:after="0"/>
              <w:ind w:left="180" w:hanging="18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E331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Participated in District Level Vedic Mathematics Quiz Competition</w:t>
            </w:r>
          </w:p>
          <w:p w14:paraId="16F24B3E" w14:textId="77777777" w:rsidR="005A176E" w:rsidRPr="002B3B8B" w:rsidRDefault="005A176E" w:rsidP="00362F1B">
            <w:pPr>
              <w:pStyle w:val="ListBullet"/>
              <w:ind w:left="180" w:hanging="180"/>
              <w:rPr>
                <w:color w:val="000000" w:themeColor="text1"/>
                <w:sz w:val="24"/>
                <w:szCs w:val="24"/>
              </w:rPr>
            </w:pPr>
            <w:r w:rsidRPr="003E331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Participated in Inter School Quiz Competition</w:t>
            </w:r>
          </w:p>
          <w:p w14:paraId="449E7324" w14:textId="77777777" w:rsidR="002B3B8B" w:rsidRPr="002B3B8B" w:rsidRDefault="002B3B8B" w:rsidP="002B3B8B">
            <w:pPr>
              <w:pStyle w:val="ListBullet"/>
              <w:numPr>
                <w:ilvl w:val="0"/>
                <w:numId w:val="0"/>
              </w:numPr>
              <w:ind w:left="180"/>
              <w:rPr>
                <w:color w:val="000000" w:themeColor="text1"/>
                <w:sz w:val="10"/>
                <w:szCs w:val="10"/>
              </w:rPr>
            </w:pPr>
          </w:p>
          <w:p w14:paraId="683D3714" w14:textId="77777777" w:rsidR="005A176E" w:rsidRPr="00590C38" w:rsidRDefault="005A176E" w:rsidP="00362F1B">
            <w:pPr>
              <w:pStyle w:val="Heading3"/>
              <w:rPr>
                <w:rFonts w:cstheme="majorHAnsi"/>
                <w:b/>
                <w:bCs/>
                <w:sz w:val="28"/>
                <w:szCs w:val="28"/>
                <w:u w:val="single"/>
              </w:rPr>
            </w:pPr>
            <w:r w:rsidRPr="00590C38">
              <w:rPr>
                <w:rFonts w:cstheme="majorHAnsi"/>
                <w:b/>
                <w:bCs/>
                <w:sz w:val="28"/>
                <w:szCs w:val="28"/>
                <w:u w:val="single"/>
              </w:rPr>
              <w:t>ACHIEVEMENTS</w:t>
            </w:r>
          </w:p>
          <w:p w14:paraId="0F76F065" w14:textId="77777777" w:rsidR="005A176E" w:rsidRPr="003E331F" w:rsidRDefault="005A176E" w:rsidP="00362F1B">
            <w:pPr>
              <w:pStyle w:val="ListBullet"/>
              <w:spacing w:after="0"/>
              <w:ind w:left="180" w:hanging="18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E331F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Top performer</w:t>
            </w:r>
            <w:r w:rsidRPr="003E331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in CORE JAVA Internshala training.</w:t>
            </w:r>
          </w:p>
          <w:p w14:paraId="0E9FC8FE" w14:textId="481F107F" w:rsidR="002B3B8B" w:rsidRPr="002B3B8B" w:rsidRDefault="005A176E" w:rsidP="002B3B8B">
            <w:pPr>
              <w:pStyle w:val="ListBullet"/>
              <w:spacing w:after="0" w:line="360" w:lineRule="auto"/>
              <w:ind w:left="180" w:hanging="18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E331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Achieve </w:t>
            </w:r>
            <w:r w:rsidRPr="003E331F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4 stars in Hacker rank</w:t>
            </w:r>
            <w:r w:rsidRPr="003E331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in java.</w:t>
            </w:r>
          </w:p>
          <w:p w14:paraId="18B49ABD" w14:textId="77777777" w:rsidR="005A176E" w:rsidRPr="00590C38" w:rsidRDefault="005A176E" w:rsidP="00362F1B">
            <w:pPr>
              <w:pStyle w:val="Heading3"/>
              <w:rPr>
                <w:rFonts w:cstheme="majorHAnsi"/>
                <w:b/>
                <w:bCs/>
                <w:sz w:val="28"/>
                <w:szCs w:val="28"/>
                <w:u w:val="single"/>
              </w:rPr>
            </w:pPr>
            <w:r w:rsidRPr="00590C38">
              <w:rPr>
                <w:rFonts w:cstheme="majorHAnsi"/>
                <w:b/>
                <w:bCs/>
                <w:sz w:val="28"/>
                <w:szCs w:val="28"/>
                <w:u w:val="single"/>
              </w:rPr>
              <w:t>Interest</w:t>
            </w:r>
          </w:p>
          <w:p w14:paraId="63A0F19E" w14:textId="77777777" w:rsidR="005A176E" w:rsidRPr="00985852" w:rsidRDefault="005A176E" w:rsidP="00362F1B">
            <w:pPr>
              <w:pStyle w:val="ListBullet"/>
              <w:ind w:left="180" w:hanging="180"/>
              <w:rPr>
                <w:rFonts w:asciiTheme="majorHAnsi" w:hAnsiTheme="majorHAnsi" w:cstheme="majorHAnsi"/>
                <w:sz w:val="24"/>
                <w:szCs w:val="24"/>
              </w:rPr>
            </w:pPr>
            <w:r w:rsidRPr="003E331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Playing Cricket</w:t>
            </w:r>
          </w:p>
        </w:tc>
        <w:tc>
          <w:tcPr>
            <w:tcW w:w="7110" w:type="dxa"/>
            <w:vMerge/>
          </w:tcPr>
          <w:p w14:paraId="306213A4" w14:textId="77777777" w:rsidR="005A176E" w:rsidRPr="00641D6E" w:rsidRDefault="005A176E" w:rsidP="00362F1B">
            <w:pPr>
              <w:spacing w:after="0" w:line="240" w:lineRule="auto"/>
              <w:contextualSpacing/>
            </w:pPr>
          </w:p>
        </w:tc>
      </w:tr>
    </w:tbl>
    <w:p w14:paraId="2E65D2B1" w14:textId="77777777" w:rsidR="00D70063" w:rsidRPr="005A176E" w:rsidRDefault="00D70063" w:rsidP="002B3B8B"/>
    <w:sectPr w:rsidR="00D70063" w:rsidRPr="005A176E" w:rsidSect="00A64095">
      <w:pgSz w:w="12240" w:h="15840"/>
      <w:pgMar w:top="1008" w:right="1080" w:bottom="1008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68E02" w14:textId="77777777" w:rsidR="00875A58" w:rsidRDefault="00875A58" w:rsidP="00187B92">
      <w:pPr>
        <w:spacing w:after="0" w:line="240" w:lineRule="auto"/>
      </w:pPr>
      <w:r>
        <w:separator/>
      </w:r>
    </w:p>
  </w:endnote>
  <w:endnote w:type="continuationSeparator" w:id="0">
    <w:p w14:paraId="6EA89808" w14:textId="77777777" w:rsidR="00875A58" w:rsidRDefault="00875A58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4B99B" w14:textId="77777777" w:rsidR="00875A58" w:rsidRDefault="00875A58" w:rsidP="00187B92">
      <w:pPr>
        <w:spacing w:after="0" w:line="240" w:lineRule="auto"/>
      </w:pPr>
      <w:r>
        <w:separator/>
      </w:r>
    </w:p>
  </w:footnote>
  <w:footnote w:type="continuationSeparator" w:id="0">
    <w:p w14:paraId="4E022580" w14:textId="77777777" w:rsidR="00875A58" w:rsidRDefault="00875A58" w:rsidP="00187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pt;height:11pt" o:bullet="t">
        <v:imagedata r:id="rId1" o:title="msoEA0F"/>
      </v:shape>
    </w:pict>
  </w:numPicBullet>
  <w:abstractNum w:abstractNumId="0" w15:restartNumberingAfterBreak="0">
    <w:nsid w:val="094971A2"/>
    <w:multiLevelType w:val="hybridMultilevel"/>
    <w:tmpl w:val="6D56EEF2"/>
    <w:lvl w:ilvl="0" w:tplc="C9E29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31E" w:themeColor="accen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7931E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329F42EB"/>
    <w:multiLevelType w:val="hybridMultilevel"/>
    <w:tmpl w:val="C9AC65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B73AF"/>
    <w:multiLevelType w:val="hybridMultilevel"/>
    <w:tmpl w:val="A0EA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136BF"/>
    <w:multiLevelType w:val="hybridMultilevel"/>
    <w:tmpl w:val="98989E64"/>
    <w:lvl w:ilvl="0" w:tplc="FA367F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5223D"/>
    <w:multiLevelType w:val="hybridMultilevel"/>
    <w:tmpl w:val="72E0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870CB"/>
    <w:multiLevelType w:val="hybridMultilevel"/>
    <w:tmpl w:val="B1349C6E"/>
    <w:lvl w:ilvl="0" w:tplc="324E2E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7931E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302F16"/>
    <w:multiLevelType w:val="hybridMultilevel"/>
    <w:tmpl w:val="E2009B7A"/>
    <w:lvl w:ilvl="0" w:tplc="324E2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31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C2347"/>
    <w:multiLevelType w:val="hybridMultilevel"/>
    <w:tmpl w:val="32845E6A"/>
    <w:lvl w:ilvl="0" w:tplc="324E2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31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A6945"/>
    <w:multiLevelType w:val="hybridMultilevel"/>
    <w:tmpl w:val="31F86B90"/>
    <w:lvl w:ilvl="0" w:tplc="324E2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31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06675"/>
    <w:multiLevelType w:val="hybridMultilevel"/>
    <w:tmpl w:val="B54CBDCE"/>
    <w:lvl w:ilvl="0" w:tplc="324E2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31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216D0"/>
    <w:multiLevelType w:val="hybridMultilevel"/>
    <w:tmpl w:val="9B62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898856">
    <w:abstractNumId w:val="1"/>
  </w:num>
  <w:num w:numId="2" w16cid:durableId="1886408194">
    <w:abstractNumId w:val="9"/>
  </w:num>
  <w:num w:numId="3" w16cid:durableId="660154808">
    <w:abstractNumId w:val="7"/>
  </w:num>
  <w:num w:numId="4" w16cid:durableId="918245288">
    <w:abstractNumId w:val="3"/>
  </w:num>
  <w:num w:numId="5" w16cid:durableId="879364821">
    <w:abstractNumId w:val="5"/>
  </w:num>
  <w:num w:numId="6" w16cid:durableId="497959632">
    <w:abstractNumId w:val="11"/>
  </w:num>
  <w:num w:numId="7" w16cid:durableId="1181551841">
    <w:abstractNumId w:val="6"/>
  </w:num>
  <w:num w:numId="8" w16cid:durableId="1114328052">
    <w:abstractNumId w:val="10"/>
  </w:num>
  <w:num w:numId="9" w16cid:durableId="392434407">
    <w:abstractNumId w:val="0"/>
  </w:num>
  <w:num w:numId="10" w16cid:durableId="1821845252">
    <w:abstractNumId w:val="2"/>
  </w:num>
  <w:num w:numId="11" w16cid:durableId="267740136">
    <w:abstractNumId w:val="4"/>
  </w:num>
  <w:num w:numId="12" w16cid:durableId="2078284350">
    <w:abstractNumId w:val="8"/>
  </w:num>
  <w:num w:numId="13" w16cid:durableId="1553270421">
    <w:abstractNumId w:val="2"/>
  </w:num>
  <w:num w:numId="14" w16cid:durableId="1499275205">
    <w:abstractNumId w:val="10"/>
  </w:num>
  <w:num w:numId="15" w16cid:durableId="1523934498">
    <w:abstractNumId w:val="0"/>
  </w:num>
  <w:num w:numId="16" w16cid:durableId="463234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48"/>
    <w:rsid w:val="00031AB8"/>
    <w:rsid w:val="000440C3"/>
    <w:rsid w:val="00065107"/>
    <w:rsid w:val="00083AFE"/>
    <w:rsid w:val="0009562A"/>
    <w:rsid w:val="000B3FDA"/>
    <w:rsid w:val="000C4889"/>
    <w:rsid w:val="000C5BE6"/>
    <w:rsid w:val="000D0FCC"/>
    <w:rsid w:val="000E63D2"/>
    <w:rsid w:val="00102847"/>
    <w:rsid w:val="00103701"/>
    <w:rsid w:val="00110F9B"/>
    <w:rsid w:val="00131A3A"/>
    <w:rsid w:val="001340F5"/>
    <w:rsid w:val="00147A80"/>
    <w:rsid w:val="00157B6F"/>
    <w:rsid w:val="00187B92"/>
    <w:rsid w:val="001D50AB"/>
    <w:rsid w:val="00220380"/>
    <w:rsid w:val="00222E4E"/>
    <w:rsid w:val="00240EC8"/>
    <w:rsid w:val="00266B05"/>
    <w:rsid w:val="002905F4"/>
    <w:rsid w:val="00293B83"/>
    <w:rsid w:val="00296385"/>
    <w:rsid w:val="002B02C8"/>
    <w:rsid w:val="002B3B8B"/>
    <w:rsid w:val="002C0739"/>
    <w:rsid w:val="003222F1"/>
    <w:rsid w:val="00347E83"/>
    <w:rsid w:val="00350706"/>
    <w:rsid w:val="00362F1B"/>
    <w:rsid w:val="0039447F"/>
    <w:rsid w:val="0039505A"/>
    <w:rsid w:val="00396701"/>
    <w:rsid w:val="003A2BBF"/>
    <w:rsid w:val="003A62F6"/>
    <w:rsid w:val="003B3804"/>
    <w:rsid w:val="003E186C"/>
    <w:rsid w:val="003E331F"/>
    <w:rsid w:val="0040675A"/>
    <w:rsid w:val="00410939"/>
    <w:rsid w:val="00413853"/>
    <w:rsid w:val="004223D4"/>
    <w:rsid w:val="00431971"/>
    <w:rsid w:val="004402DE"/>
    <w:rsid w:val="0044748F"/>
    <w:rsid w:val="00451AAD"/>
    <w:rsid w:val="00453761"/>
    <w:rsid w:val="00453BD3"/>
    <w:rsid w:val="00484A8D"/>
    <w:rsid w:val="00486E5D"/>
    <w:rsid w:val="00487E48"/>
    <w:rsid w:val="004B4D92"/>
    <w:rsid w:val="004E7E35"/>
    <w:rsid w:val="004F2748"/>
    <w:rsid w:val="00503B4A"/>
    <w:rsid w:val="00505051"/>
    <w:rsid w:val="005170FD"/>
    <w:rsid w:val="00556717"/>
    <w:rsid w:val="00570989"/>
    <w:rsid w:val="0057728D"/>
    <w:rsid w:val="00581FC8"/>
    <w:rsid w:val="005A176E"/>
    <w:rsid w:val="005B3126"/>
    <w:rsid w:val="005C3D76"/>
    <w:rsid w:val="005C61F3"/>
    <w:rsid w:val="005F41D0"/>
    <w:rsid w:val="005F4C10"/>
    <w:rsid w:val="00605554"/>
    <w:rsid w:val="00611856"/>
    <w:rsid w:val="00614B25"/>
    <w:rsid w:val="006272F5"/>
    <w:rsid w:val="00641D6E"/>
    <w:rsid w:val="00642511"/>
    <w:rsid w:val="006A263F"/>
    <w:rsid w:val="006A3CE7"/>
    <w:rsid w:val="006A5C58"/>
    <w:rsid w:val="006B6D95"/>
    <w:rsid w:val="00716358"/>
    <w:rsid w:val="007251EE"/>
    <w:rsid w:val="00734887"/>
    <w:rsid w:val="00761BB8"/>
    <w:rsid w:val="00796286"/>
    <w:rsid w:val="007D0565"/>
    <w:rsid w:val="007F4279"/>
    <w:rsid w:val="007F7B2A"/>
    <w:rsid w:val="0086083E"/>
    <w:rsid w:val="0087263C"/>
    <w:rsid w:val="00875A58"/>
    <w:rsid w:val="00876851"/>
    <w:rsid w:val="00877DBD"/>
    <w:rsid w:val="008C1AB9"/>
    <w:rsid w:val="008C33FB"/>
    <w:rsid w:val="008E78B2"/>
    <w:rsid w:val="00916673"/>
    <w:rsid w:val="00921790"/>
    <w:rsid w:val="00951202"/>
    <w:rsid w:val="00952ECD"/>
    <w:rsid w:val="00976042"/>
    <w:rsid w:val="009C755E"/>
    <w:rsid w:val="009D1FA4"/>
    <w:rsid w:val="009D738F"/>
    <w:rsid w:val="009E132B"/>
    <w:rsid w:val="009F073B"/>
    <w:rsid w:val="009F53C4"/>
    <w:rsid w:val="00A106FE"/>
    <w:rsid w:val="00A40363"/>
    <w:rsid w:val="00A45FB2"/>
    <w:rsid w:val="00A47582"/>
    <w:rsid w:val="00A509B6"/>
    <w:rsid w:val="00A51FDD"/>
    <w:rsid w:val="00A576D8"/>
    <w:rsid w:val="00A64095"/>
    <w:rsid w:val="00A758C3"/>
    <w:rsid w:val="00A81A62"/>
    <w:rsid w:val="00A903B0"/>
    <w:rsid w:val="00A938B7"/>
    <w:rsid w:val="00AA67E1"/>
    <w:rsid w:val="00AF5DAB"/>
    <w:rsid w:val="00AF7BCF"/>
    <w:rsid w:val="00B101DA"/>
    <w:rsid w:val="00B10406"/>
    <w:rsid w:val="00B1649B"/>
    <w:rsid w:val="00B31A51"/>
    <w:rsid w:val="00B44BA4"/>
    <w:rsid w:val="00B52BFE"/>
    <w:rsid w:val="00B600E2"/>
    <w:rsid w:val="00B7309B"/>
    <w:rsid w:val="00B9168E"/>
    <w:rsid w:val="00BC294E"/>
    <w:rsid w:val="00BC334A"/>
    <w:rsid w:val="00BD37C1"/>
    <w:rsid w:val="00BE2B00"/>
    <w:rsid w:val="00BE6E63"/>
    <w:rsid w:val="00BF73AB"/>
    <w:rsid w:val="00C1239A"/>
    <w:rsid w:val="00C13F83"/>
    <w:rsid w:val="00C20585"/>
    <w:rsid w:val="00C233CA"/>
    <w:rsid w:val="00C31977"/>
    <w:rsid w:val="00C4163E"/>
    <w:rsid w:val="00C51960"/>
    <w:rsid w:val="00CA7347"/>
    <w:rsid w:val="00CB0707"/>
    <w:rsid w:val="00CB1AF8"/>
    <w:rsid w:val="00CF1D9B"/>
    <w:rsid w:val="00CF3FA4"/>
    <w:rsid w:val="00CF501E"/>
    <w:rsid w:val="00D134D2"/>
    <w:rsid w:val="00D13C88"/>
    <w:rsid w:val="00D1599B"/>
    <w:rsid w:val="00D21A3A"/>
    <w:rsid w:val="00D4187F"/>
    <w:rsid w:val="00D460EA"/>
    <w:rsid w:val="00D61FD8"/>
    <w:rsid w:val="00D648DE"/>
    <w:rsid w:val="00D70063"/>
    <w:rsid w:val="00D70390"/>
    <w:rsid w:val="00D82DD7"/>
    <w:rsid w:val="00DA7D75"/>
    <w:rsid w:val="00DB1846"/>
    <w:rsid w:val="00DB28AF"/>
    <w:rsid w:val="00DF25A7"/>
    <w:rsid w:val="00E2753A"/>
    <w:rsid w:val="00E32C85"/>
    <w:rsid w:val="00E332D4"/>
    <w:rsid w:val="00E36F36"/>
    <w:rsid w:val="00E47250"/>
    <w:rsid w:val="00E52F95"/>
    <w:rsid w:val="00E9194E"/>
    <w:rsid w:val="00EA0BE6"/>
    <w:rsid w:val="00EB0B7C"/>
    <w:rsid w:val="00EB285C"/>
    <w:rsid w:val="00F017D1"/>
    <w:rsid w:val="00F01EAD"/>
    <w:rsid w:val="00F139E6"/>
    <w:rsid w:val="00F24F1D"/>
    <w:rsid w:val="00F319EC"/>
    <w:rsid w:val="00F44D36"/>
    <w:rsid w:val="00F6683E"/>
    <w:rsid w:val="00F74743"/>
    <w:rsid w:val="00F801EA"/>
    <w:rsid w:val="00FB1822"/>
    <w:rsid w:val="00FD1540"/>
    <w:rsid w:val="00FD7C04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BB6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76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  <w:style w:type="paragraph" w:styleId="ListBullet">
    <w:name w:val="List Bullet"/>
    <w:basedOn w:val="Normal"/>
    <w:uiPriority w:val="11"/>
    <w:qFormat/>
    <w:rsid w:val="00DA7D75"/>
    <w:pPr>
      <w:numPr>
        <w:numId w:val="1"/>
      </w:numPr>
      <w:spacing w:after="80"/>
      <w:contextualSpacing/>
      <w:jc w:val="left"/>
    </w:pPr>
    <w:rPr>
      <w:color w:val="666666" w:themeColor="text2" w:themeTint="BF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D703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7A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1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1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6890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54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9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6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7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5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9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4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4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akash-pathak18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akashpathak180801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ash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3EA1D399D647E9A3CD003C253E7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9B8AA-6E9E-4FE6-AFDD-504B26B96944}"/>
      </w:docPartPr>
      <w:docPartBody>
        <w:p w:rsidR="00FC057A" w:rsidRDefault="00546B55" w:rsidP="00546B55">
          <w:pPr>
            <w:pStyle w:val="E43EA1D399D647E9A3CD003C253E759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90"/>
    <w:rsid w:val="00042E20"/>
    <w:rsid w:val="000828B0"/>
    <w:rsid w:val="00085D02"/>
    <w:rsid w:val="000A4DD5"/>
    <w:rsid w:val="000D7295"/>
    <w:rsid w:val="001F4C89"/>
    <w:rsid w:val="00225409"/>
    <w:rsid w:val="002E6C82"/>
    <w:rsid w:val="003169D6"/>
    <w:rsid w:val="0034659A"/>
    <w:rsid w:val="00456EFB"/>
    <w:rsid w:val="004F310F"/>
    <w:rsid w:val="00546B55"/>
    <w:rsid w:val="00553DBA"/>
    <w:rsid w:val="005D2DBE"/>
    <w:rsid w:val="00637E47"/>
    <w:rsid w:val="00696C37"/>
    <w:rsid w:val="006A2DA8"/>
    <w:rsid w:val="006F50E0"/>
    <w:rsid w:val="007A2EB5"/>
    <w:rsid w:val="00817E4F"/>
    <w:rsid w:val="008329D5"/>
    <w:rsid w:val="00834E7B"/>
    <w:rsid w:val="0085140E"/>
    <w:rsid w:val="00875D1B"/>
    <w:rsid w:val="00A64790"/>
    <w:rsid w:val="00A757D3"/>
    <w:rsid w:val="00AC1390"/>
    <w:rsid w:val="00C36A94"/>
    <w:rsid w:val="00C93A98"/>
    <w:rsid w:val="00CB3BC7"/>
    <w:rsid w:val="00D06B28"/>
    <w:rsid w:val="00D15BF4"/>
    <w:rsid w:val="00D54028"/>
    <w:rsid w:val="00DC4965"/>
    <w:rsid w:val="00E84AFB"/>
    <w:rsid w:val="00EC4044"/>
    <w:rsid w:val="00EF744A"/>
    <w:rsid w:val="00EF7D16"/>
    <w:rsid w:val="00F07666"/>
    <w:rsid w:val="00FC057A"/>
    <w:rsid w:val="00FC44FF"/>
    <w:rsid w:val="00FC4A43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A757D3"/>
    <w:rPr>
      <w:color w:val="80808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E43EA1D399D647E9A3CD003C253E7590">
    <w:name w:val="E43EA1D399D647E9A3CD003C253E7590"/>
    <w:rsid w:val="00546B5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2022-04-07T17:19:00Z</dcterms:created>
  <dcterms:modified xsi:type="dcterms:W3CDTF">2023-08-11T08:46:00Z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